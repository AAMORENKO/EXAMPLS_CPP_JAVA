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F9A" w:rsidRPr="008E3FAA" w:rsidRDefault="00C56089" w:rsidP="00B62EFB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  <w:lang w:val="ru-RU"/>
        </w:rPr>
      </w:pPr>
      <w:r w:rsidRPr="008E3FAA">
        <w:rPr>
          <w:color w:val="7030A0"/>
          <w:sz w:val="44"/>
          <w:szCs w:val="28"/>
          <w:lang w:val="ru-RU"/>
        </w:rPr>
        <w:t>______________________________</w:t>
      </w:r>
    </w:p>
    <w:p w:rsidR="00C56089" w:rsidRDefault="00C56089" w:rsidP="00B62EFB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 w:rsidRPr="008E3FAA">
        <w:rPr>
          <w:color w:val="7030A0"/>
          <w:sz w:val="44"/>
          <w:szCs w:val="28"/>
          <w:lang w:val="ru-RU"/>
        </w:rPr>
        <w:t xml:space="preserve">              </w:t>
      </w:r>
      <w:r w:rsidRPr="00C56089">
        <w:rPr>
          <w:color w:val="7030A0"/>
          <w:sz w:val="44"/>
          <w:szCs w:val="28"/>
        </w:rPr>
        <w:t xml:space="preserve">ім’я  іменинника </w:t>
      </w:r>
    </w:p>
    <w:p w:rsidR="00C56089" w:rsidRDefault="008E3FAA" w:rsidP="00B62EFB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>
        <w:rPr>
          <w:noProof/>
          <w:color w:val="0070C0"/>
          <w:sz w:val="44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238611</wp:posOffset>
            </wp:positionH>
            <wp:positionV relativeFrom="paragraph">
              <wp:posOffset>38063</wp:posOffset>
            </wp:positionV>
            <wp:extent cx="2124635" cy="249781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DFFFF"/>
                        </a:clrFrom>
                        <a:clrTo>
                          <a:srgbClr val="FD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635" cy="24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089" w:rsidRDefault="00C56089" w:rsidP="00B62EFB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0070C0"/>
          <w:sz w:val="44"/>
          <w:szCs w:val="28"/>
        </w:rPr>
      </w:pPr>
      <w:r w:rsidRPr="00C56089">
        <w:rPr>
          <w:color w:val="0070C0"/>
          <w:sz w:val="44"/>
          <w:szCs w:val="28"/>
        </w:rPr>
        <w:t>Вітаю з Днем Народження!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  <w:r>
        <w:rPr>
          <w:color w:val="FF3399"/>
          <w:sz w:val="44"/>
          <w:szCs w:val="28"/>
        </w:rPr>
        <w:t>Бажаю найкращих миттєвостей сьогодні в цей знаменний для тебе день.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  <w:r>
        <w:rPr>
          <w:color w:val="00B050"/>
          <w:sz w:val="44"/>
          <w:szCs w:val="28"/>
        </w:rPr>
        <w:t>12345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P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  <w:lang w:val="ru-RU"/>
        </w:rPr>
      </w:pPr>
      <w:r w:rsidRPr="00C56089">
        <w:rPr>
          <w:color w:val="7030A0"/>
          <w:sz w:val="44"/>
          <w:szCs w:val="28"/>
          <w:lang w:val="ru-RU"/>
        </w:rPr>
        <w:t>______________________________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 w:rsidRPr="00C56089">
        <w:rPr>
          <w:color w:val="7030A0"/>
          <w:sz w:val="44"/>
          <w:szCs w:val="28"/>
          <w:lang w:val="ru-RU"/>
        </w:rPr>
        <w:t xml:space="preserve">              </w:t>
      </w:r>
      <w:r w:rsidRPr="00C56089">
        <w:rPr>
          <w:color w:val="7030A0"/>
          <w:sz w:val="44"/>
          <w:szCs w:val="28"/>
        </w:rPr>
        <w:t xml:space="preserve">ім’я  іменинника 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</w:p>
    <w:p w:rsidR="00C56089" w:rsidRDefault="008E3FAA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>
        <w:rPr>
          <w:noProof/>
          <w:color w:val="0070C0"/>
          <w:sz w:val="44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347121</wp:posOffset>
            </wp:positionH>
            <wp:positionV relativeFrom="paragraph">
              <wp:posOffset>14979</wp:posOffset>
            </wp:positionV>
            <wp:extent cx="2205318" cy="2499206"/>
            <wp:effectExtent l="0" t="0" r="508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419" cy="251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0070C0"/>
          <w:sz w:val="44"/>
          <w:szCs w:val="28"/>
        </w:rPr>
      </w:pPr>
      <w:r w:rsidRPr="00C56089">
        <w:rPr>
          <w:color w:val="0070C0"/>
          <w:sz w:val="44"/>
          <w:szCs w:val="28"/>
        </w:rPr>
        <w:t>Вітаю з Днем Народження!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  <w:r>
        <w:rPr>
          <w:color w:val="FF3399"/>
          <w:sz w:val="44"/>
          <w:szCs w:val="28"/>
        </w:rPr>
        <w:t>Бажаю найкращих миттєвостей сьогодні в цей знаменний для тебе день.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  <w:r>
        <w:rPr>
          <w:color w:val="00B050"/>
          <w:sz w:val="44"/>
          <w:szCs w:val="28"/>
        </w:rPr>
        <w:t>12345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Default="00C56089">
      <w:pPr>
        <w:rPr>
          <w:color w:val="00B050"/>
          <w:sz w:val="44"/>
          <w:szCs w:val="28"/>
        </w:rPr>
      </w:pPr>
      <w:r>
        <w:rPr>
          <w:color w:val="00B050"/>
          <w:sz w:val="44"/>
          <w:szCs w:val="28"/>
        </w:rPr>
        <w:br w:type="page"/>
      </w:r>
    </w:p>
    <w:p w:rsidR="00C56089" w:rsidRP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  <w:lang w:val="ru-RU"/>
        </w:rPr>
      </w:pPr>
      <w:r w:rsidRPr="00C56089">
        <w:rPr>
          <w:color w:val="7030A0"/>
          <w:sz w:val="44"/>
          <w:szCs w:val="28"/>
          <w:lang w:val="ru-RU"/>
        </w:rPr>
        <w:lastRenderedPageBreak/>
        <w:t>______________________________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 w:rsidRPr="00C56089">
        <w:rPr>
          <w:color w:val="7030A0"/>
          <w:sz w:val="44"/>
          <w:szCs w:val="28"/>
          <w:lang w:val="ru-RU"/>
        </w:rPr>
        <w:t xml:space="preserve">              </w:t>
      </w:r>
      <w:r w:rsidRPr="00C56089">
        <w:rPr>
          <w:color w:val="7030A0"/>
          <w:sz w:val="44"/>
          <w:szCs w:val="28"/>
        </w:rPr>
        <w:t xml:space="preserve">ім’я  іменинника 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</w:p>
    <w:p w:rsidR="00C56089" w:rsidRDefault="008E3FAA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>
        <w:rPr>
          <w:noProof/>
          <w:color w:val="0070C0"/>
          <w:sz w:val="44"/>
          <w:szCs w:val="28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51286</wp:posOffset>
            </wp:positionH>
            <wp:positionV relativeFrom="paragraph">
              <wp:posOffset>36531</wp:posOffset>
            </wp:positionV>
            <wp:extent cx="2819898" cy="22860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76" cy="229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0070C0"/>
          <w:sz w:val="44"/>
          <w:szCs w:val="28"/>
        </w:rPr>
      </w:pPr>
      <w:r w:rsidRPr="00C56089">
        <w:rPr>
          <w:color w:val="0070C0"/>
          <w:sz w:val="44"/>
          <w:szCs w:val="28"/>
        </w:rPr>
        <w:t>Вітаю з Днем Народження!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  <w:r>
        <w:rPr>
          <w:color w:val="FF3399"/>
          <w:sz w:val="44"/>
          <w:szCs w:val="28"/>
        </w:rPr>
        <w:t>Бажаю найкращих миттєвостей сьогодні в цей знаменний для тебе день.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  <w:r>
        <w:rPr>
          <w:color w:val="00B050"/>
          <w:sz w:val="44"/>
          <w:szCs w:val="28"/>
        </w:rPr>
        <w:t>12345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P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  <w:lang w:val="ru-RU"/>
        </w:rPr>
      </w:pPr>
      <w:r w:rsidRPr="00C56089">
        <w:rPr>
          <w:color w:val="7030A0"/>
          <w:sz w:val="44"/>
          <w:szCs w:val="28"/>
          <w:lang w:val="ru-RU"/>
        </w:rPr>
        <w:t>______________________________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 w:rsidRPr="00C56089">
        <w:rPr>
          <w:color w:val="7030A0"/>
          <w:sz w:val="44"/>
          <w:szCs w:val="28"/>
          <w:lang w:val="ru-RU"/>
        </w:rPr>
        <w:t xml:space="preserve">              </w:t>
      </w:r>
      <w:r w:rsidRPr="00C56089">
        <w:rPr>
          <w:color w:val="7030A0"/>
          <w:sz w:val="44"/>
          <w:szCs w:val="28"/>
        </w:rPr>
        <w:t xml:space="preserve">ім’я  іменинника 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</w:p>
    <w:p w:rsidR="00C56089" w:rsidRDefault="008E3FAA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>
        <w:rPr>
          <w:noProof/>
          <w:color w:val="0070C0"/>
          <w:sz w:val="44"/>
          <w:szCs w:val="28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78180</wp:posOffset>
            </wp:positionH>
            <wp:positionV relativeFrom="paragraph">
              <wp:posOffset>38361</wp:posOffset>
            </wp:positionV>
            <wp:extent cx="2654022" cy="2151530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335" cy="2156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0070C0"/>
          <w:sz w:val="44"/>
          <w:szCs w:val="28"/>
        </w:rPr>
      </w:pPr>
      <w:r w:rsidRPr="00C56089">
        <w:rPr>
          <w:color w:val="0070C0"/>
          <w:sz w:val="44"/>
          <w:szCs w:val="28"/>
        </w:rPr>
        <w:t>Вітаю з Днем Народження!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  <w:r>
        <w:rPr>
          <w:color w:val="FF3399"/>
          <w:sz w:val="44"/>
          <w:szCs w:val="28"/>
        </w:rPr>
        <w:t>Бажаю найкращих миттєвостей сьогодні в цей знаменний для тебе день.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  <w:r>
        <w:rPr>
          <w:color w:val="00B050"/>
          <w:sz w:val="44"/>
          <w:szCs w:val="28"/>
        </w:rPr>
        <w:t>12345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P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  <w:lang w:val="ru-RU"/>
        </w:rPr>
      </w:pPr>
      <w:r w:rsidRPr="00C56089">
        <w:rPr>
          <w:color w:val="7030A0"/>
          <w:sz w:val="44"/>
          <w:szCs w:val="28"/>
          <w:lang w:val="ru-RU"/>
        </w:rPr>
        <w:t>______________________________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 w:rsidRPr="00C56089">
        <w:rPr>
          <w:color w:val="7030A0"/>
          <w:sz w:val="44"/>
          <w:szCs w:val="28"/>
          <w:lang w:val="ru-RU"/>
        </w:rPr>
        <w:t xml:space="preserve">              </w:t>
      </w:r>
      <w:r w:rsidRPr="00C56089">
        <w:rPr>
          <w:color w:val="7030A0"/>
          <w:sz w:val="44"/>
          <w:szCs w:val="28"/>
        </w:rPr>
        <w:t xml:space="preserve">ім’я  іменинника </w:t>
      </w:r>
    </w:p>
    <w:p w:rsidR="00C56089" w:rsidRDefault="008E3FAA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>
        <w:rPr>
          <w:noProof/>
          <w:color w:val="0070C0"/>
          <w:sz w:val="44"/>
          <w:szCs w:val="28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400386</wp:posOffset>
            </wp:positionH>
            <wp:positionV relativeFrom="paragraph">
              <wp:posOffset>199316</wp:posOffset>
            </wp:positionV>
            <wp:extent cx="2420471" cy="2528414"/>
            <wp:effectExtent l="0" t="0" r="0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471" cy="252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0070C0"/>
          <w:sz w:val="44"/>
          <w:szCs w:val="28"/>
        </w:rPr>
      </w:pPr>
      <w:r w:rsidRPr="00C56089">
        <w:rPr>
          <w:color w:val="0070C0"/>
          <w:sz w:val="44"/>
          <w:szCs w:val="28"/>
        </w:rPr>
        <w:t>Вітаю з Днем Народження!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  <w:r>
        <w:rPr>
          <w:color w:val="FF3399"/>
          <w:sz w:val="44"/>
          <w:szCs w:val="28"/>
        </w:rPr>
        <w:t>Бажаю найкращих миттєвостей сьогодні в цей знаменний для тебе день.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  <w:r>
        <w:rPr>
          <w:color w:val="00B050"/>
          <w:sz w:val="44"/>
          <w:szCs w:val="28"/>
        </w:rPr>
        <w:t>12345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</w:p>
    <w:p w:rsidR="00C56089" w:rsidRP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  <w:lang w:val="ru-RU"/>
        </w:rPr>
      </w:pPr>
      <w:r w:rsidRPr="00C56089">
        <w:rPr>
          <w:color w:val="7030A0"/>
          <w:sz w:val="44"/>
          <w:szCs w:val="28"/>
          <w:lang w:val="ru-RU"/>
        </w:rPr>
        <w:t>______________________________</w:t>
      </w:r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 w:rsidRPr="00C56089">
        <w:rPr>
          <w:color w:val="7030A0"/>
          <w:sz w:val="44"/>
          <w:szCs w:val="28"/>
          <w:lang w:val="ru-RU"/>
        </w:rPr>
        <w:t xml:space="preserve">              </w:t>
      </w:r>
      <w:r w:rsidRPr="00C56089">
        <w:rPr>
          <w:color w:val="7030A0"/>
          <w:sz w:val="44"/>
          <w:szCs w:val="28"/>
        </w:rPr>
        <w:t xml:space="preserve">ім’я  іменинника </w:t>
      </w:r>
      <w:bookmarkStart w:id="0" w:name="_GoBack"/>
      <w:bookmarkEnd w:id="0"/>
    </w:p>
    <w:p w:rsidR="00C56089" w:rsidRDefault="00C56089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</w:p>
    <w:p w:rsidR="00C56089" w:rsidRDefault="008E3FAA" w:rsidP="00C56089">
      <w:pPr>
        <w:suppressLineNumbers/>
        <w:suppressAutoHyphens/>
        <w:spacing w:after="0" w:line="240" w:lineRule="auto"/>
        <w:contextualSpacing/>
        <w:rPr>
          <w:color w:val="7030A0"/>
          <w:sz w:val="44"/>
          <w:szCs w:val="28"/>
        </w:rPr>
      </w:pPr>
      <w:r>
        <w:rPr>
          <w:noProof/>
          <w:color w:val="0070C0"/>
          <w:sz w:val="44"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65256</wp:posOffset>
            </wp:positionV>
            <wp:extent cx="3022465" cy="2286000"/>
            <wp:effectExtent l="0" t="0" r="698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6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0070C0"/>
          <w:sz w:val="44"/>
          <w:szCs w:val="28"/>
        </w:rPr>
      </w:pPr>
      <w:r w:rsidRPr="00C56089">
        <w:rPr>
          <w:color w:val="0070C0"/>
          <w:sz w:val="44"/>
          <w:szCs w:val="28"/>
        </w:rPr>
        <w:t>Вітаю з Днем Народження!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  <w:r>
        <w:rPr>
          <w:color w:val="FF3399"/>
          <w:sz w:val="44"/>
          <w:szCs w:val="28"/>
        </w:rPr>
        <w:t>Бажаю найкращих миттєвостей сьогодні в цей знаменний для тебе день.</w:t>
      </w: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Default="00C56089" w:rsidP="00C56089">
      <w:pPr>
        <w:suppressLineNumbers/>
        <w:suppressAutoHyphens/>
        <w:spacing w:after="0" w:line="240" w:lineRule="auto"/>
        <w:ind w:left="4820"/>
        <w:contextualSpacing/>
        <w:rPr>
          <w:color w:val="FF3399"/>
          <w:sz w:val="44"/>
          <w:szCs w:val="28"/>
        </w:rPr>
      </w:pPr>
    </w:p>
    <w:p w:rsidR="00C56089" w:rsidRPr="00C56089" w:rsidRDefault="00C56089" w:rsidP="00C56089">
      <w:pPr>
        <w:suppressLineNumbers/>
        <w:suppressAutoHyphens/>
        <w:spacing w:after="0" w:line="240" w:lineRule="auto"/>
        <w:contextualSpacing/>
        <w:rPr>
          <w:color w:val="00B050"/>
          <w:sz w:val="44"/>
          <w:szCs w:val="28"/>
        </w:rPr>
      </w:pPr>
      <w:r>
        <w:rPr>
          <w:color w:val="00B050"/>
          <w:sz w:val="44"/>
          <w:szCs w:val="28"/>
        </w:rPr>
        <w:t>12345</w:t>
      </w:r>
    </w:p>
    <w:sectPr w:rsidR="00C56089" w:rsidRPr="00C56089" w:rsidSect="00B62EFB">
      <w:type w:val="continuous"/>
      <w:pgSz w:w="11906" w:h="16838"/>
      <w:pgMar w:top="993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A0E"/>
    <w:multiLevelType w:val="hybridMultilevel"/>
    <w:tmpl w:val="4DEEF814"/>
    <w:lvl w:ilvl="0" w:tplc="3B3261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074643CB"/>
    <w:multiLevelType w:val="hybridMultilevel"/>
    <w:tmpl w:val="2DD8FF8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0C52"/>
    <w:multiLevelType w:val="hybridMultilevel"/>
    <w:tmpl w:val="A4D4FA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4F054D5"/>
    <w:multiLevelType w:val="hybridMultilevel"/>
    <w:tmpl w:val="683C2F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236B77"/>
    <w:multiLevelType w:val="hybridMultilevel"/>
    <w:tmpl w:val="199AA984"/>
    <w:lvl w:ilvl="0" w:tplc="3B3261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 w15:restartNumberingAfterBreak="0">
    <w:nsid w:val="35496820"/>
    <w:multiLevelType w:val="hybridMultilevel"/>
    <w:tmpl w:val="A692BEE0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C74B4"/>
    <w:multiLevelType w:val="hybridMultilevel"/>
    <w:tmpl w:val="4EE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E7123"/>
    <w:multiLevelType w:val="hybridMultilevel"/>
    <w:tmpl w:val="03B6B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667E0"/>
    <w:multiLevelType w:val="hybridMultilevel"/>
    <w:tmpl w:val="A93A87CE"/>
    <w:lvl w:ilvl="0" w:tplc="3B3261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41AEE"/>
    <w:multiLevelType w:val="hybridMultilevel"/>
    <w:tmpl w:val="B1767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89"/>
    <w:rsid w:val="00005DA1"/>
    <w:rsid w:val="00064BE7"/>
    <w:rsid w:val="00083C09"/>
    <w:rsid w:val="000B7FBC"/>
    <w:rsid w:val="000F10D7"/>
    <w:rsid w:val="0011780A"/>
    <w:rsid w:val="001218BD"/>
    <w:rsid w:val="001426C4"/>
    <w:rsid w:val="00191B50"/>
    <w:rsid w:val="001B3286"/>
    <w:rsid w:val="001B7188"/>
    <w:rsid w:val="001E253F"/>
    <w:rsid w:val="00213036"/>
    <w:rsid w:val="002152D1"/>
    <w:rsid w:val="0026558D"/>
    <w:rsid w:val="002878B1"/>
    <w:rsid w:val="0029318A"/>
    <w:rsid w:val="002B110E"/>
    <w:rsid w:val="002B3970"/>
    <w:rsid w:val="002E7978"/>
    <w:rsid w:val="003163DB"/>
    <w:rsid w:val="00325F4F"/>
    <w:rsid w:val="00350329"/>
    <w:rsid w:val="00352D32"/>
    <w:rsid w:val="00361AA5"/>
    <w:rsid w:val="003A2A88"/>
    <w:rsid w:val="003D0090"/>
    <w:rsid w:val="00404F5F"/>
    <w:rsid w:val="00415917"/>
    <w:rsid w:val="00432F96"/>
    <w:rsid w:val="00472174"/>
    <w:rsid w:val="00486909"/>
    <w:rsid w:val="004A0E9A"/>
    <w:rsid w:val="004C2FAE"/>
    <w:rsid w:val="00516017"/>
    <w:rsid w:val="005450E1"/>
    <w:rsid w:val="005C091C"/>
    <w:rsid w:val="005C73C4"/>
    <w:rsid w:val="00600C6A"/>
    <w:rsid w:val="00607C16"/>
    <w:rsid w:val="00622E4B"/>
    <w:rsid w:val="00637E1B"/>
    <w:rsid w:val="00662132"/>
    <w:rsid w:val="00694476"/>
    <w:rsid w:val="006A3E5B"/>
    <w:rsid w:val="00725C35"/>
    <w:rsid w:val="007344EB"/>
    <w:rsid w:val="007A44E2"/>
    <w:rsid w:val="007B1E0C"/>
    <w:rsid w:val="007C1735"/>
    <w:rsid w:val="008133DB"/>
    <w:rsid w:val="00832D50"/>
    <w:rsid w:val="008719AD"/>
    <w:rsid w:val="008D17B7"/>
    <w:rsid w:val="008D3D60"/>
    <w:rsid w:val="008E3FAA"/>
    <w:rsid w:val="008F7F30"/>
    <w:rsid w:val="009231C7"/>
    <w:rsid w:val="00937E14"/>
    <w:rsid w:val="00A32C76"/>
    <w:rsid w:val="00A42B6B"/>
    <w:rsid w:val="00A656E6"/>
    <w:rsid w:val="00AB1ABF"/>
    <w:rsid w:val="00B62EFB"/>
    <w:rsid w:val="00B713AF"/>
    <w:rsid w:val="00B94946"/>
    <w:rsid w:val="00BA6C55"/>
    <w:rsid w:val="00BB6AB1"/>
    <w:rsid w:val="00BF4970"/>
    <w:rsid w:val="00C0772B"/>
    <w:rsid w:val="00C537CC"/>
    <w:rsid w:val="00C540D3"/>
    <w:rsid w:val="00C56089"/>
    <w:rsid w:val="00D027E1"/>
    <w:rsid w:val="00D35504"/>
    <w:rsid w:val="00D561ED"/>
    <w:rsid w:val="00D67918"/>
    <w:rsid w:val="00DA00B2"/>
    <w:rsid w:val="00DF368E"/>
    <w:rsid w:val="00E12D52"/>
    <w:rsid w:val="00E72CE7"/>
    <w:rsid w:val="00E754F2"/>
    <w:rsid w:val="00E92F9A"/>
    <w:rsid w:val="00EA79D1"/>
    <w:rsid w:val="00F54878"/>
    <w:rsid w:val="00F72130"/>
    <w:rsid w:val="00F934EB"/>
    <w:rsid w:val="00FC30B3"/>
    <w:rsid w:val="00FC6C82"/>
    <w:rsid w:val="00FE3A6F"/>
    <w:rsid w:val="00FF1D17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B943D-900A-4F79-8D22-E257FF1C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EFB"/>
    <w:rPr>
      <w:rFonts w:ascii="Trebuchet MS" w:hAnsi="Trebuchet MS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0"/>
    </w:pPr>
    <w:rPr>
      <w:rFonts w:eastAsia="Times New Roman" w:cs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68E"/>
    <w:pPr>
      <w:suppressLineNumbers/>
      <w:suppressAutoHyphens/>
      <w:spacing w:before="40" w:after="40" w:line="240" w:lineRule="auto"/>
      <w:ind w:firstLine="397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368E"/>
    <w:rPr>
      <w:rFonts w:ascii="Trebuchet MS" w:eastAsia="Times New Roman" w:hAnsi="Trebuchet MS" w:cs="Times New Roman"/>
      <w:b/>
      <w:bCs/>
      <w:kern w:val="36"/>
      <w:sz w:val="36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DF368E"/>
    <w:rPr>
      <w:rFonts w:ascii="Trebuchet MS" w:eastAsiaTheme="majorEastAsia" w:hAnsi="Trebuchet MS" w:cstheme="majorBidi"/>
      <w:b/>
      <w:sz w:val="32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DF368E"/>
    <w:rPr>
      <w:rFonts w:ascii="Trebuchet MS" w:eastAsiaTheme="majorEastAsia" w:hAnsi="Trebuchet MS" w:cstheme="majorBidi"/>
      <w:b/>
      <w:color w:val="000000" w:themeColor="text1"/>
      <w:sz w:val="28"/>
      <w:szCs w:val="24"/>
      <w:lang w:val="uk-UA"/>
    </w:rPr>
  </w:style>
  <w:style w:type="character" w:customStyle="1" w:styleId="apple-converted-space">
    <w:name w:val="apple-converted-space"/>
    <w:basedOn w:val="a0"/>
    <w:rsid w:val="00486909"/>
  </w:style>
  <w:style w:type="paragraph" w:styleId="a3">
    <w:name w:val="List Paragraph"/>
    <w:basedOn w:val="a"/>
    <w:uiPriority w:val="34"/>
    <w:qFormat/>
    <w:rsid w:val="0073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esktop\NC2%20Common%20Files\MyNormalNew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D4A4D-70B5-49E6-939E-84612802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MyNormalNew</Template>
  <TotalTime>8</TotalTime>
  <Pages>3</Pages>
  <Words>649</Words>
  <Characters>371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А.А. Моренко</cp:lastModifiedBy>
  <cp:revision>2</cp:revision>
  <dcterms:created xsi:type="dcterms:W3CDTF">2020-02-17T12:11:00Z</dcterms:created>
  <dcterms:modified xsi:type="dcterms:W3CDTF">2020-02-17T12:19:00Z</dcterms:modified>
</cp:coreProperties>
</file>