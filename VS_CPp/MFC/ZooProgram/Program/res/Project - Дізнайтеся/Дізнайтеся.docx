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F9A" w:rsidRDefault="00487B2E" w:rsidP="00487B2E">
      <w:pPr>
        <w:pStyle w:val="1"/>
        <w:ind w:firstLine="0"/>
      </w:pPr>
      <w:r w:rsidRPr="00465DB9">
        <w:t>Дізнайтеся, як люди бачать вас і хто ви є насправді</w:t>
      </w:r>
    </w:p>
    <w:p w:rsidR="00465DB9" w:rsidRPr="00465DB9" w:rsidRDefault="00465DB9" w:rsidP="00465DB9">
      <w:pPr>
        <w:pStyle w:val="2"/>
        <w:ind w:firstLine="0"/>
      </w:pPr>
      <w:r w:rsidRPr="00465DB9">
        <w:t>По Фрейду</w:t>
      </w:r>
    </w:p>
    <w:p w:rsidR="007F55BF" w:rsidRPr="00465DB9" w:rsidRDefault="007F55BF" w:rsidP="007F55BF">
      <w:pPr>
        <w:pStyle w:val="a5"/>
        <w:shd w:val="clear" w:color="auto" w:fill="FFFFFF"/>
        <w:spacing w:before="210" w:beforeAutospacing="0" w:after="210" w:afterAutospacing="0" w:line="360" w:lineRule="atLeast"/>
        <w:rPr>
          <w:rFonts w:ascii="Georgia" w:hAnsi="Georgia"/>
          <w:color w:val="191919"/>
          <w:lang w:val="uk-UA"/>
        </w:rPr>
      </w:pPr>
      <w:r w:rsidRPr="00465DB9">
        <w:rPr>
          <w:rFonts w:ascii="Georgia" w:hAnsi="Georgia"/>
          <w:noProof/>
          <w:color w:val="FEB644"/>
          <w:lang w:val="uk-UA"/>
        </w:rPr>
        <w:drawing>
          <wp:inline distT="0" distB="0" distL="0" distR="0">
            <wp:extent cx="3776980" cy="618979"/>
            <wp:effectExtent l="0" t="0" r="0" b="0"/>
            <wp:docPr id="3" name="Рисунок 3" descr="preview-10275160-650x341-98-148511702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-10275160-650x341-98-148511702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52"/>
                    <a:stretch/>
                  </pic:blipFill>
                  <pic:spPr bwMode="auto">
                    <a:xfrm>
                      <a:off x="0" y="0"/>
                      <a:ext cx="3778565" cy="61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5BF" w:rsidRPr="00465DB9" w:rsidRDefault="007F55BF" w:rsidP="00465DB9">
      <w:r w:rsidRPr="00465DB9">
        <w:t>Пропонуємо вам пройти один дуже простий, але точний психологічний тест, який відкриє деякі цікаві факти про вас. Слідуйте інструкції і ви будете вражені, як круто тут все працює. Отже, приготуйтеся.</w:t>
      </w:r>
    </w:p>
    <w:p w:rsidR="007F55BF" w:rsidRDefault="007F55BF" w:rsidP="00465DB9">
      <w:pPr>
        <w:pStyle w:val="2"/>
        <w:rPr>
          <w:lang w:val="en-US"/>
        </w:rPr>
      </w:pPr>
      <w:r w:rsidRPr="00465DB9">
        <w:t>Інструкція:</w:t>
      </w:r>
    </w:p>
    <w:p w:rsidR="00465DB9" w:rsidRPr="00465DB9" w:rsidRDefault="00465DB9" w:rsidP="00465DB9">
      <w:pPr>
        <w:rPr>
          <w:lang w:val="en-US"/>
        </w:rPr>
      </w:pPr>
      <w:bookmarkStart w:id="0" w:name="_GoBack"/>
      <w:bookmarkEnd w:id="0"/>
    </w:p>
    <w:p w:rsidR="007F55BF" w:rsidRPr="00465DB9" w:rsidRDefault="007F55BF" w:rsidP="00465DB9">
      <w:pPr>
        <w:pStyle w:val="a3"/>
        <w:numPr>
          <w:ilvl w:val="0"/>
          <w:numId w:val="12"/>
        </w:numPr>
      </w:pPr>
      <w:r w:rsidRPr="00465DB9">
        <w:t>Візьміть аркуш паперу і олівець.</w:t>
      </w:r>
    </w:p>
    <w:p w:rsidR="007F55BF" w:rsidRPr="00465DB9" w:rsidRDefault="007F55BF" w:rsidP="00465DB9">
      <w:pPr>
        <w:pStyle w:val="a3"/>
        <w:numPr>
          <w:ilvl w:val="0"/>
          <w:numId w:val="12"/>
        </w:numPr>
      </w:pPr>
      <w:r w:rsidRPr="00465DB9">
        <w:t>Запишіть три назви тварин у такій послідовності:</w:t>
      </w:r>
    </w:p>
    <w:p w:rsidR="004C2E02" w:rsidRPr="004C2E02" w:rsidRDefault="007F55BF" w:rsidP="004C2E02">
      <w:pPr>
        <w:pStyle w:val="a3"/>
        <w:numPr>
          <w:ilvl w:val="0"/>
          <w:numId w:val="14"/>
        </w:numPr>
        <w:ind w:left="1134"/>
      </w:pPr>
      <w:r w:rsidRPr="00465DB9">
        <w:t>Ваша улюблена тварина.</w:t>
      </w:r>
      <w:r w:rsidR="00465DB9" w:rsidRPr="00465DB9">
        <w:rPr>
          <w:lang w:val="ru-RU"/>
        </w:rPr>
        <w:t xml:space="preserve"> </w:t>
      </w:r>
    </w:p>
    <w:p w:rsidR="007F55BF" w:rsidRPr="00465DB9" w:rsidRDefault="007F55BF" w:rsidP="004C2E02">
      <w:pPr>
        <w:pStyle w:val="a3"/>
        <w:numPr>
          <w:ilvl w:val="0"/>
          <w:numId w:val="14"/>
        </w:numPr>
        <w:ind w:left="1134"/>
      </w:pPr>
      <w:r w:rsidRPr="00465DB9">
        <w:t>Тварина, яку ви хочете мати в якості домашнього улюбленця.</w:t>
      </w:r>
    </w:p>
    <w:p w:rsidR="007F55BF" w:rsidRPr="00465DB9" w:rsidRDefault="007F55BF" w:rsidP="004C2E02">
      <w:pPr>
        <w:pStyle w:val="a3"/>
        <w:numPr>
          <w:ilvl w:val="0"/>
          <w:numId w:val="14"/>
        </w:numPr>
        <w:ind w:left="1134"/>
      </w:pPr>
      <w:r w:rsidRPr="00465DB9">
        <w:t>Ваша друга улюблена тварина (одомашнена або дика).</w:t>
      </w:r>
    </w:p>
    <w:p w:rsidR="007F55BF" w:rsidRPr="00465DB9" w:rsidRDefault="007F55BF" w:rsidP="00465DB9">
      <w:pPr>
        <w:pStyle w:val="a3"/>
        <w:numPr>
          <w:ilvl w:val="0"/>
          <w:numId w:val="12"/>
        </w:numPr>
      </w:pPr>
      <w:r w:rsidRPr="00465DB9">
        <w:t>Тепер відкрийте список тварин і запишіть риси, які відповідають кожній тварині.</w:t>
      </w:r>
    </w:p>
    <w:p w:rsidR="007F55BF" w:rsidRPr="00465DB9" w:rsidRDefault="007F55BF" w:rsidP="00465DB9">
      <w:pPr>
        <w:pStyle w:val="a3"/>
        <w:numPr>
          <w:ilvl w:val="0"/>
          <w:numId w:val="12"/>
        </w:numPr>
      </w:pPr>
      <w:r w:rsidRPr="00465DB9">
        <w:t>Перевірте свої результати:</w:t>
      </w:r>
    </w:p>
    <w:p w:rsidR="007F55BF" w:rsidRPr="00465DB9" w:rsidRDefault="007F55BF" w:rsidP="00465DB9">
      <w:pPr>
        <w:pStyle w:val="a3"/>
        <w:numPr>
          <w:ilvl w:val="0"/>
          <w:numId w:val="13"/>
        </w:numPr>
        <w:ind w:left="1134"/>
      </w:pPr>
      <w:r w:rsidRPr="00465DB9">
        <w:t>Третя тварина відображає те, як ви бачите себе.</w:t>
      </w:r>
    </w:p>
    <w:p w:rsidR="007F55BF" w:rsidRPr="00465DB9" w:rsidRDefault="007F55BF" w:rsidP="00465DB9">
      <w:pPr>
        <w:pStyle w:val="a3"/>
        <w:numPr>
          <w:ilvl w:val="0"/>
          <w:numId w:val="13"/>
        </w:numPr>
        <w:ind w:left="1134"/>
      </w:pPr>
      <w:r w:rsidRPr="00465DB9">
        <w:t>Друга тварина показує, як люди бачать вас.</w:t>
      </w:r>
    </w:p>
    <w:p w:rsidR="007F55BF" w:rsidRDefault="007F55BF" w:rsidP="00465DB9">
      <w:pPr>
        <w:pStyle w:val="a3"/>
        <w:numPr>
          <w:ilvl w:val="0"/>
          <w:numId w:val="13"/>
        </w:numPr>
        <w:ind w:left="1134"/>
      </w:pPr>
      <w:r w:rsidRPr="00465DB9">
        <w:t>Перша тварина описує, хто ви насправді.</w:t>
      </w:r>
    </w:p>
    <w:p w:rsidR="00465DB9" w:rsidRPr="00465DB9" w:rsidRDefault="00465DB9" w:rsidP="00465DB9"/>
    <w:p w:rsidR="007F55BF" w:rsidRPr="00465DB9" w:rsidRDefault="007F55BF" w:rsidP="00465DB9">
      <w:pPr>
        <w:pStyle w:val="2"/>
      </w:pPr>
      <w:r w:rsidRPr="00465DB9">
        <w:t>Отже, який ви?</w:t>
      </w:r>
    </w:p>
    <w:p w:rsidR="007F55BF" w:rsidRPr="00465DB9" w:rsidRDefault="007F55BF" w:rsidP="007F55BF">
      <w:pPr>
        <w:pStyle w:val="a5"/>
        <w:shd w:val="clear" w:color="auto" w:fill="FFFFFF"/>
        <w:spacing w:before="210" w:beforeAutospacing="0" w:after="210" w:afterAutospacing="0" w:line="360" w:lineRule="atLeast"/>
        <w:rPr>
          <w:rFonts w:ascii="Georgia" w:hAnsi="Georgia"/>
          <w:color w:val="191919"/>
          <w:lang w:val="uk-UA"/>
        </w:rPr>
      </w:pPr>
    </w:p>
    <w:p w:rsidR="007F55BF" w:rsidRPr="00465DB9" w:rsidRDefault="007F55BF" w:rsidP="007F55BF">
      <w:pPr>
        <w:pStyle w:val="a5"/>
        <w:shd w:val="clear" w:color="auto" w:fill="FFFFFF"/>
        <w:spacing w:before="210" w:beforeAutospacing="0" w:after="210" w:afterAutospacing="0" w:line="360" w:lineRule="atLeast"/>
        <w:rPr>
          <w:rFonts w:ascii="Georgia" w:hAnsi="Georgia"/>
          <w:color w:val="191919"/>
          <w:lang w:val="uk-UA"/>
        </w:rPr>
      </w:pPr>
    </w:p>
    <w:p w:rsidR="00487B2E" w:rsidRPr="00465DB9" w:rsidRDefault="00465DB9" w:rsidP="00DF368E">
      <w:pPr>
        <w:suppressLineNumbers/>
        <w:suppressAutoHyphens/>
        <w:spacing w:after="0" w:line="240" w:lineRule="auto"/>
        <w:ind w:firstLine="397"/>
        <w:contextualSpacing/>
        <w:rPr>
          <w:rFonts w:ascii="Trebuchet MS" w:hAnsi="Trebuchet MS"/>
          <w:sz w:val="28"/>
          <w:szCs w:val="28"/>
        </w:rPr>
      </w:pPr>
      <w:r w:rsidRPr="00465DB9">
        <w:rPr>
          <w:rFonts w:ascii="Trebuchet MS" w:hAnsi="Trebuchet MS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5pt;height:734.7pt">
            <v:imagedata r:id="rId8" o:title="10275510-204515-1-0-1484833732-1484833740-0-1484924662-0-1485030208-1485030215-650-006298b74e-1-1485117027"/>
          </v:shape>
        </w:pict>
      </w:r>
      <w:r w:rsidRPr="00465DB9">
        <w:rPr>
          <w:rFonts w:ascii="Trebuchet MS" w:hAnsi="Trebuchet MS"/>
          <w:sz w:val="28"/>
          <w:szCs w:val="28"/>
        </w:rPr>
        <w:pict>
          <v:shape id="_x0000_i1026" type="#_x0000_t75" style="width:411.7pt;height:735.2pt">
            <v:imagedata r:id="rId9" o:title="Копия 10275510-204515-1-0-1484833732-1484833740-0-1484924662-0-1485030208-1485030215-650-006298b74e-1-1485117027"/>
          </v:shape>
        </w:pict>
      </w:r>
    </w:p>
    <w:p w:rsidR="007F55BF" w:rsidRPr="00465DB9" w:rsidRDefault="00B32862" w:rsidP="00DF368E">
      <w:pPr>
        <w:suppressLineNumbers/>
        <w:suppressAutoHyphens/>
        <w:spacing w:after="0" w:line="240" w:lineRule="auto"/>
        <w:ind w:firstLine="397"/>
        <w:contextualSpacing/>
        <w:rPr>
          <w:rFonts w:ascii="Trebuchet MS" w:hAnsi="Trebuchet MS"/>
          <w:sz w:val="28"/>
          <w:szCs w:val="28"/>
        </w:rPr>
      </w:pPr>
      <w:r w:rsidRPr="00465DB9">
        <w:rPr>
          <w:rFonts w:ascii="Trebuchet MS" w:hAnsi="Trebuchet MS"/>
          <w:noProof/>
          <w:sz w:val="28"/>
          <w:szCs w:val="28"/>
          <w:lang w:eastAsia="ru-RU"/>
        </w:rPr>
        <w:drawing>
          <wp:inline distT="0" distB="0" distL="0" distR="0">
            <wp:extent cx="5231130" cy="9335135"/>
            <wp:effectExtent l="0" t="0" r="7620" b="0"/>
            <wp:docPr id="1" name="Рисунок 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933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DB9" w:rsidRPr="00465DB9">
        <w:rPr>
          <w:rFonts w:ascii="Trebuchet MS" w:hAnsi="Trebuchet MS"/>
          <w:sz w:val="28"/>
          <w:szCs w:val="28"/>
        </w:rPr>
        <w:pict>
          <v:shape id="_x0000_i1027" type="#_x0000_t75" style="width:374.7pt;height:735.2pt">
            <v:imagedata r:id="rId11" o:title="Копия 25"/>
          </v:shape>
        </w:pict>
      </w:r>
    </w:p>
    <w:sectPr w:rsidR="007F55BF" w:rsidRPr="00465DB9" w:rsidSect="00DF368E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A0E"/>
    <w:multiLevelType w:val="hybridMultilevel"/>
    <w:tmpl w:val="4DEEF814"/>
    <w:lvl w:ilvl="0" w:tplc="3B3261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074643CB"/>
    <w:multiLevelType w:val="hybridMultilevel"/>
    <w:tmpl w:val="2DD8FF8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1A14"/>
    <w:multiLevelType w:val="hybridMultilevel"/>
    <w:tmpl w:val="10222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0C52"/>
    <w:multiLevelType w:val="hybridMultilevel"/>
    <w:tmpl w:val="A4D4FA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4F054D5"/>
    <w:multiLevelType w:val="hybridMultilevel"/>
    <w:tmpl w:val="683C2F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DA63A8"/>
    <w:multiLevelType w:val="hybridMultilevel"/>
    <w:tmpl w:val="D71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36B77"/>
    <w:multiLevelType w:val="hybridMultilevel"/>
    <w:tmpl w:val="199AA984"/>
    <w:lvl w:ilvl="0" w:tplc="3B3261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5496820"/>
    <w:multiLevelType w:val="hybridMultilevel"/>
    <w:tmpl w:val="A692BE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A71EE"/>
    <w:multiLevelType w:val="hybridMultilevel"/>
    <w:tmpl w:val="F036F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C74B4"/>
    <w:multiLevelType w:val="hybridMultilevel"/>
    <w:tmpl w:val="4EE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E7123"/>
    <w:multiLevelType w:val="hybridMultilevel"/>
    <w:tmpl w:val="03B6B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667E0"/>
    <w:multiLevelType w:val="hybridMultilevel"/>
    <w:tmpl w:val="A93A87C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41AEE"/>
    <w:multiLevelType w:val="hybridMultilevel"/>
    <w:tmpl w:val="B1767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B74F9"/>
    <w:multiLevelType w:val="multilevel"/>
    <w:tmpl w:val="A59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2E"/>
    <w:rsid w:val="00005DA1"/>
    <w:rsid w:val="00064BE7"/>
    <w:rsid w:val="00083C09"/>
    <w:rsid w:val="000B7FBC"/>
    <w:rsid w:val="000F10D7"/>
    <w:rsid w:val="0011780A"/>
    <w:rsid w:val="001218BD"/>
    <w:rsid w:val="001426C4"/>
    <w:rsid w:val="00191B50"/>
    <w:rsid w:val="001B3286"/>
    <w:rsid w:val="001B7188"/>
    <w:rsid w:val="001E253F"/>
    <w:rsid w:val="00213036"/>
    <w:rsid w:val="002152D1"/>
    <w:rsid w:val="0026558D"/>
    <w:rsid w:val="002878B1"/>
    <w:rsid w:val="0029318A"/>
    <w:rsid w:val="002B110E"/>
    <w:rsid w:val="002B3970"/>
    <w:rsid w:val="002E7978"/>
    <w:rsid w:val="003163DB"/>
    <w:rsid w:val="00325F4F"/>
    <w:rsid w:val="00350329"/>
    <w:rsid w:val="00352D32"/>
    <w:rsid w:val="00361AA5"/>
    <w:rsid w:val="003A2A88"/>
    <w:rsid w:val="003D0090"/>
    <w:rsid w:val="00404F5F"/>
    <w:rsid w:val="00415917"/>
    <w:rsid w:val="00432F96"/>
    <w:rsid w:val="00465DB9"/>
    <w:rsid w:val="00472174"/>
    <w:rsid w:val="00486909"/>
    <w:rsid w:val="00487B2E"/>
    <w:rsid w:val="004A0E9A"/>
    <w:rsid w:val="004C2E02"/>
    <w:rsid w:val="004C2FAE"/>
    <w:rsid w:val="00516017"/>
    <w:rsid w:val="005450E1"/>
    <w:rsid w:val="005C091C"/>
    <w:rsid w:val="005C73C4"/>
    <w:rsid w:val="00600C6A"/>
    <w:rsid w:val="00607C16"/>
    <w:rsid w:val="00622E4B"/>
    <w:rsid w:val="00637E1B"/>
    <w:rsid w:val="00662132"/>
    <w:rsid w:val="00694476"/>
    <w:rsid w:val="006A3E5B"/>
    <w:rsid w:val="00725C35"/>
    <w:rsid w:val="007344EB"/>
    <w:rsid w:val="007A44E2"/>
    <w:rsid w:val="007B1E0C"/>
    <w:rsid w:val="007C1735"/>
    <w:rsid w:val="007F55BF"/>
    <w:rsid w:val="008133DB"/>
    <w:rsid w:val="00832D50"/>
    <w:rsid w:val="008719AD"/>
    <w:rsid w:val="008D17B7"/>
    <w:rsid w:val="008D3D60"/>
    <w:rsid w:val="008F7F30"/>
    <w:rsid w:val="009231C7"/>
    <w:rsid w:val="00937E14"/>
    <w:rsid w:val="00A32C76"/>
    <w:rsid w:val="00A42B6B"/>
    <w:rsid w:val="00A656E6"/>
    <w:rsid w:val="00AB1ABF"/>
    <w:rsid w:val="00B32862"/>
    <w:rsid w:val="00B713AF"/>
    <w:rsid w:val="00B94946"/>
    <w:rsid w:val="00BA6C55"/>
    <w:rsid w:val="00BB6AB1"/>
    <w:rsid w:val="00BF4970"/>
    <w:rsid w:val="00C0772B"/>
    <w:rsid w:val="00C537CC"/>
    <w:rsid w:val="00C540D3"/>
    <w:rsid w:val="00D027E1"/>
    <w:rsid w:val="00D35504"/>
    <w:rsid w:val="00D561ED"/>
    <w:rsid w:val="00D67918"/>
    <w:rsid w:val="00DA00B2"/>
    <w:rsid w:val="00DF368E"/>
    <w:rsid w:val="00E12D52"/>
    <w:rsid w:val="00E72CE7"/>
    <w:rsid w:val="00E754F2"/>
    <w:rsid w:val="00E92F9A"/>
    <w:rsid w:val="00EA79D1"/>
    <w:rsid w:val="00F54878"/>
    <w:rsid w:val="00F72130"/>
    <w:rsid w:val="00F934EB"/>
    <w:rsid w:val="00FC30B3"/>
    <w:rsid w:val="00FC6C82"/>
    <w:rsid w:val="00FE3A6F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378C"/>
  <w15:chartTrackingRefBased/>
  <w15:docId w15:val="{B798DB94-D8DE-4DC2-B966-574227A1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0"/>
    </w:pPr>
    <w:rPr>
      <w:rFonts w:ascii="Trebuchet MS" w:eastAsia="Times New Roman" w:hAnsi="Trebuchet MS" w:cs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1"/>
    </w:pPr>
    <w:rPr>
      <w:rFonts w:ascii="Trebuchet MS" w:eastAsiaTheme="majorEastAsia" w:hAnsi="Trebuchet MS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2"/>
    </w:pPr>
    <w:rPr>
      <w:rFonts w:ascii="Trebuchet MS" w:eastAsiaTheme="majorEastAsia" w:hAnsi="Trebuchet MS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8E"/>
    <w:rPr>
      <w:rFonts w:ascii="Trebuchet MS" w:eastAsia="Times New Roman" w:hAnsi="Trebuchet MS" w:cs="Times New Roman"/>
      <w:b/>
      <w:bCs/>
      <w:kern w:val="36"/>
      <w:sz w:val="36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DF368E"/>
    <w:rPr>
      <w:rFonts w:ascii="Trebuchet MS" w:eastAsiaTheme="majorEastAsia" w:hAnsi="Trebuchet MS" w:cstheme="majorBidi"/>
      <w:b/>
      <w:sz w:val="32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F368E"/>
    <w:rPr>
      <w:rFonts w:ascii="Trebuchet MS" w:eastAsiaTheme="majorEastAsia" w:hAnsi="Trebuchet MS" w:cstheme="majorBidi"/>
      <w:b/>
      <w:color w:val="000000" w:themeColor="text1"/>
      <w:sz w:val="28"/>
      <w:szCs w:val="24"/>
      <w:lang w:val="uk-UA"/>
    </w:rPr>
  </w:style>
  <w:style w:type="character" w:customStyle="1" w:styleId="apple-converted-space">
    <w:name w:val="apple-converted-space"/>
    <w:basedOn w:val="a0"/>
    <w:rsid w:val="00486909"/>
  </w:style>
  <w:style w:type="paragraph" w:styleId="a3">
    <w:name w:val="List Paragraph"/>
    <w:basedOn w:val="a"/>
    <w:uiPriority w:val="34"/>
    <w:qFormat/>
    <w:rsid w:val="007344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55B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F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112">
          <w:marLeft w:val="-12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ma.net.ua/wp-content/uploads/2017/01/preview-10275160-650x341-98-1485117027.jpg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Word\STARTUP\MyNorm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13793-4EA8-49CA-851F-FA8CCA21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MyNormal</Template>
  <TotalTime>9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А.А. Моренко</cp:lastModifiedBy>
  <cp:revision>5</cp:revision>
  <dcterms:created xsi:type="dcterms:W3CDTF">2017-02-12T08:13:00Z</dcterms:created>
  <dcterms:modified xsi:type="dcterms:W3CDTF">2017-02-15T03:23:00Z</dcterms:modified>
</cp:coreProperties>
</file>