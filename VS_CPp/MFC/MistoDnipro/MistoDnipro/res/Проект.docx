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Pr="00D63F75" w:rsidRDefault="003A42CD" w:rsidP="003A42CD">
      <w:pPr>
        <w:pStyle w:val="1"/>
        <w:ind w:firstLine="0"/>
        <w:jc w:val="center"/>
        <w:rPr>
          <w:sz w:val="96"/>
        </w:rPr>
      </w:pPr>
      <w:r>
        <w:rPr>
          <w:sz w:val="96"/>
        </w:rPr>
        <w:t>ЕТАП</w:t>
      </w:r>
    </w:p>
    <w:p w:rsidR="003A42CD" w:rsidRPr="003A42CD" w:rsidRDefault="003A42CD" w:rsidP="003A42CD">
      <w:pPr>
        <w:pStyle w:val="2"/>
        <w:ind w:firstLine="0"/>
        <w:jc w:val="center"/>
        <w:rPr>
          <w:sz w:val="48"/>
        </w:rPr>
      </w:pPr>
      <w:r>
        <w:rPr>
          <w:sz w:val="48"/>
        </w:rPr>
        <w:t>організації взаємодії вікон</w:t>
      </w:r>
    </w:p>
    <w:p w:rsidR="003A42CD" w:rsidRDefault="003A42CD" w:rsidP="003A42CD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3A42CD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3A42CD">
      <w:pPr>
        <w:pStyle w:val="3"/>
        <w:numPr>
          <w:ilvl w:val="0"/>
          <w:numId w:val="11"/>
        </w:numPr>
        <w:ind w:left="3828"/>
      </w:pPr>
      <w:r>
        <w:t>написання коду нового вікна</w:t>
      </w:r>
    </w:p>
    <w:p w:rsidR="003A42CD" w:rsidRDefault="003A42CD" w:rsidP="003A42CD">
      <w:pPr>
        <w:pStyle w:val="3"/>
        <w:numPr>
          <w:ilvl w:val="0"/>
          <w:numId w:val="11"/>
        </w:numPr>
        <w:ind w:left="3828"/>
      </w:pPr>
      <w:r>
        <w:t>редагування коду головної форми</w:t>
      </w:r>
    </w:p>
    <w:p w:rsidR="003A42CD" w:rsidRDefault="003A42CD" w:rsidP="003A42CD">
      <w:pPr>
        <w:pStyle w:val="3"/>
        <w:numPr>
          <w:ilvl w:val="0"/>
          <w:numId w:val="11"/>
        </w:numPr>
        <w:ind w:left="3828"/>
      </w:pPr>
      <w:r>
        <w:t>тестування проекту</w:t>
      </w: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  <w:bookmarkStart w:id="0" w:name="_GoBack"/>
      <w:bookmarkEnd w:id="0"/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3A42CD" w:rsidRDefault="003A42CD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2D71E2" w:rsidRPr="00D63F75" w:rsidRDefault="002D71E2" w:rsidP="002D71E2">
      <w:pPr>
        <w:pStyle w:val="1"/>
        <w:ind w:firstLine="0"/>
        <w:jc w:val="center"/>
        <w:rPr>
          <w:sz w:val="96"/>
        </w:rPr>
      </w:pPr>
      <w:r>
        <w:rPr>
          <w:sz w:val="96"/>
        </w:rPr>
        <w:t>ЕТАП</w:t>
      </w:r>
    </w:p>
    <w:p w:rsidR="002D71E2" w:rsidRPr="00D63F75" w:rsidRDefault="002D71E2" w:rsidP="002D71E2">
      <w:pPr>
        <w:pStyle w:val="2"/>
        <w:ind w:firstLine="0"/>
        <w:jc w:val="center"/>
        <w:rPr>
          <w:sz w:val="48"/>
        </w:rPr>
      </w:pPr>
      <w:r>
        <w:rPr>
          <w:sz w:val="48"/>
        </w:rPr>
        <w:t>ініціалізації головної форми</w:t>
      </w:r>
    </w:p>
    <w:p w:rsidR="002D71E2" w:rsidRDefault="002D71E2" w:rsidP="002D71E2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2D71E2" w:rsidRDefault="002D71E2" w:rsidP="002D71E2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2D71E2" w:rsidRDefault="002D71E2" w:rsidP="002D71E2">
      <w:pPr>
        <w:pStyle w:val="3"/>
        <w:numPr>
          <w:ilvl w:val="0"/>
          <w:numId w:val="11"/>
        </w:numPr>
        <w:ind w:left="3828"/>
      </w:pPr>
      <w:r>
        <w:t>додавання слайдів до проекту</w:t>
      </w:r>
    </w:p>
    <w:p w:rsidR="002D71E2" w:rsidRDefault="002D71E2" w:rsidP="002D71E2">
      <w:pPr>
        <w:pStyle w:val="3"/>
        <w:numPr>
          <w:ilvl w:val="0"/>
          <w:numId w:val="11"/>
        </w:numPr>
        <w:ind w:left="3828"/>
      </w:pPr>
      <w:r>
        <w:t>розробка інтерфейсу форми</w:t>
      </w:r>
      <w:r>
        <w:t xml:space="preserve">  </w:t>
      </w:r>
    </w:p>
    <w:p w:rsidR="002D71E2" w:rsidRDefault="002D71E2" w:rsidP="002D71E2">
      <w:pPr>
        <w:pStyle w:val="3"/>
        <w:numPr>
          <w:ilvl w:val="0"/>
          <w:numId w:val="11"/>
        </w:numPr>
        <w:ind w:left="3828"/>
      </w:pPr>
      <w:r>
        <w:t>тестування – перегляд форми</w:t>
      </w:r>
      <w:r>
        <w:t xml:space="preserve"> </w:t>
      </w:r>
    </w:p>
    <w:p w:rsidR="002D71E2" w:rsidRDefault="002D71E2" w:rsidP="002D71E2">
      <w:pPr>
        <w:pStyle w:val="3"/>
        <w:numPr>
          <w:ilvl w:val="0"/>
          <w:numId w:val="11"/>
        </w:numPr>
        <w:ind w:left="3828"/>
      </w:pPr>
      <w:r>
        <w:lastRenderedPageBreak/>
        <w:t>додавання кнопок, визначення порядку</w:t>
      </w:r>
    </w:p>
    <w:p w:rsidR="002D71E2" w:rsidRPr="00755159" w:rsidRDefault="002D71E2" w:rsidP="002D71E2">
      <w:pPr>
        <w:pStyle w:val="3"/>
        <w:numPr>
          <w:ilvl w:val="0"/>
          <w:numId w:val="11"/>
        </w:numPr>
        <w:ind w:left="3828"/>
      </w:pPr>
      <w:r>
        <w:t>створення додаткового вікна</w:t>
      </w: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Pr="003A42CD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  <w:lang w:val="en-US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06406B" w:rsidRDefault="0006406B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Pr="00D63F75" w:rsidRDefault="00D63F75" w:rsidP="00D63F75">
      <w:pPr>
        <w:pStyle w:val="1"/>
        <w:ind w:firstLine="0"/>
        <w:jc w:val="center"/>
        <w:rPr>
          <w:sz w:val="96"/>
        </w:rPr>
      </w:pPr>
      <w:r>
        <w:rPr>
          <w:sz w:val="96"/>
        </w:rPr>
        <w:t>ЕТАП</w:t>
      </w:r>
    </w:p>
    <w:p w:rsidR="00D63F75" w:rsidRPr="00D63F75" w:rsidRDefault="00D63F75" w:rsidP="00D63F75">
      <w:pPr>
        <w:pStyle w:val="2"/>
        <w:ind w:firstLine="0"/>
        <w:jc w:val="center"/>
        <w:rPr>
          <w:sz w:val="48"/>
        </w:rPr>
      </w:pPr>
      <w:r>
        <w:rPr>
          <w:sz w:val="48"/>
        </w:rPr>
        <w:t>підготовки ресурсів проекту</w:t>
      </w: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CA1627" w:rsidRDefault="00D63F75" w:rsidP="00CA1627">
      <w:pPr>
        <w:pStyle w:val="3"/>
        <w:numPr>
          <w:ilvl w:val="0"/>
          <w:numId w:val="11"/>
        </w:numPr>
        <w:ind w:left="3828"/>
      </w:pPr>
      <w:r>
        <w:t>точечні малюнки, розміри,</w:t>
      </w:r>
    </w:p>
    <w:p w:rsidR="00D63F75" w:rsidRDefault="00CA1627" w:rsidP="00CA1627">
      <w:pPr>
        <w:pStyle w:val="3"/>
        <w:numPr>
          <w:ilvl w:val="0"/>
          <w:numId w:val="11"/>
        </w:numPr>
        <w:ind w:left="3828"/>
      </w:pPr>
      <w:r>
        <w:t xml:space="preserve">впорядкування номерів слайдів, </w:t>
      </w:r>
      <w:r w:rsidR="00D63F75">
        <w:t xml:space="preserve"> </w:t>
      </w:r>
    </w:p>
    <w:p w:rsidR="00D63F75" w:rsidRDefault="00D63F75" w:rsidP="00CA1627">
      <w:pPr>
        <w:pStyle w:val="3"/>
        <w:numPr>
          <w:ilvl w:val="0"/>
          <w:numId w:val="11"/>
        </w:numPr>
        <w:ind w:left="3828"/>
      </w:pPr>
      <w:r>
        <w:t xml:space="preserve">іконка проекту, </w:t>
      </w:r>
    </w:p>
    <w:p w:rsidR="00D63F75" w:rsidRDefault="00D63F75" w:rsidP="00CA1627">
      <w:pPr>
        <w:pStyle w:val="3"/>
        <w:numPr>
          <w:ilvl w:val="0"/>
          <w:numId w:val="11"/>
        </w:numPr>
        <w:ind w:left="3828"/>
      </w:pPr>
      <w:r>
        <w:t xml:space="preserve">шаблон проекту, </w:t>
      </w:r>
    </w:p>
    <w:p w:rsidR="00D63F75" w:rsidRPr="00755159" w:rsidRDefault="00D63F75" w:rsidP="00CA1627">
      <w:pPr>
        <w:pStyle w:val="3"/>
        <w:numPr>
          <w:ilvl w:val="0"/>
          <w:numId w:val="11"/>
        </w:numPr>
        <w:ind w:left="3828"/>
      </w:pPr>
      <w:r>
        <w:t>головна  форма з кнопками</w:t>
      </w:r>
    </w:p>
    <w:p w:rsidR="00D63F75" w:rsidRPr="00755159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P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P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P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P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P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P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pStyle w:val="1"/>
        <w:ind w:firstLine="0"/>
        <w:jc w:val="center"/>
      </w:pPr>
    </w:p>
    <w:p w:rsidR="00755159" w:rsidRPr="00D63F75" w:rsidRDefault="00D63F75" w:rsidP="00D63F75">
      <w:pPr>
        <w:pStyle w:val="1"/>
        <w:ind w:firstLine="0"/>
        <w:jc w:val="center"/>
        <w:rPr>
          <w:sz w:val="96"/>
        </w:rPr>
      </w:pPr>
      <w:r w:rsidRPr="00D63F75">
        <w:rPr>
          <w:sz w:val="96"/>
        </w:rPr>
        <w:t>ПРОЕКТ</w:t>
      </w:r>
    </w:p>
    <w:p w:rsidR="00E92F9A" w:rsidRPr="00D63F75" w:rsidRDefault="00755159" w:rsidP="00D63F75">
      <w:pPr>
        <w:pStyle w:val="2"/>
        <w:ind w:firstLine="0"/>
        <w:jc w:val="center"/>
        <w:rPr>
          <w:sz w:val="48"/>
        </w:rPr>
      </w:pPr>
      <w:r w:rsidRPr="00D63F75">
        <w:rPr>
          <w:sz w:val="48"/>
        </w:rPr>
        <w:t>«</w:t>
      </w:r>
      <w:r w:rsidRPr="00D63F75">
        <w:rPr>
          <w:sz w:val="56"/>
        </w:rPr>
        <w:t>Дніпро</w:t>
      </w:r>
      <w:r w:rsidRPr="00D63F75">
        <w:rPr>
          <w:sz w:val="48"/>
        </w:rPr>
        <w:t xml:space="preserve"> </w:t>
      </w:r>
      <w:r w:rsidRPr="00D63F75">
        <w:rPr>
          <w:sz w:val="56"/>
        </w:rPr>
        <w:t>– місто новітніх техноло</w:t>
      </w:r>
      <w:r w:rsidRPr="00D63F75">
        <w:rPr>
          <w:sz w:val="48"/>
        </w:rPr>
        <w:t>гій»</w:t>
      </w:r>
    </w:p>
    <w:p w:rsidR="00755159" w:rsidRDefault="00755159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Default="00D63F75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D63F75" w:rsidRPr="00755159" w:rsidRDefault="00D63F75" w:rsidP="00D63F75">
      <w:pPr>
        <w:pStyle w:val="3"/>
        <w:ind w:firstLine="0"/>
        <w:jc w:val="center"/>
      </w:pPr>
      <w:r>
        <w:t>(створення кнопочної форми)</w:t>
      </w:r>
    </w:p>
    <w:p w:rsidR="00755159" w:rsidRPr="00755159" w:rsidRDefault="00755159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D63F75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p w:rsidR="00755159" w:rsidRPr="00755159" w:rsidRDefault="00755159" w:rsidP="00755159">
      <w:pPr>
        <w:suppressLineNumbers/>
        <w:suppressAutoHyphens/>
        <w:spacing w:after="0" w:line="240" w:lineRule="auto"/>
        <w:contextualSpacing/>
        <w:jc w:val="both"/>
        <w:rPr>
          <w:rFonts w:ascii="Trebuchet MS" w:hAnsi="Trebuchet MS"/>
          <w:sz w:val="28"/>
          <w:szCs w:val="28"/>
        </w:rPr>
      </w:pPr>
    </w:p>
    <w:sectPr w:rsidR="00755159" w:rsidRPr="00755159" w:rsidSect="0075515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A0E"/>
    <w:multiLevelType w:val="hybridMultilevel"/>
    <w:tmpl w:val="4DEEF814"/>
    <w:lvl w:ilvl="0" w:tplc="3B3261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074643CB"/>
    <w:multiLevelType w:val="hybridMultilevel"/>
    <w:tmpl w:val="2DD8FF8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75B4"/>
    <w:multiLevelType w:val="hybridMultilevel"/>
    <w:tmpl w:val="76AAE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F0C52"/>
    <w:multiLevelType w:val="hybridMultilevel"/>
    <w:tmpl w:val="A4D4FA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4F054D5"/>
    <w:multiLevelType w:val="hybridMultilevel"/>
    <w:tmpl w:val="683C2F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236B77"/>
    <w:multiLevelType w:val="hybridMultilevel"/>
    <w:tmpl w:val="199AA984"/>
    <w:lvl w:ilvl="0" w:tplc="3B3261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35496820"/>
    <w:multiLevelType w:val="hybridMultilevel"/>
    <w:tmpl w:val="A692BE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C74B4"/>
    <w:multiLevelType w:val="hybridMultilevel"/>
    <w:tmpl w:val="4EE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E7123"/>
    <w:multiLevelType w:val="hybridMultilevel"/>
    <w:tmpl w:val="03B6B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667E0"/>
    <w:multiLevelType w:val="hybridMultilevel"/>
    <w:tmpl w:val="A93A87C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41AEE"/>
    <w:multiLevelType w:val="hybridMultilevel"/>
    <w:tmpl w:val="B1767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59"/>
    <w:rsid w:val="00005DA1"/>
    <w:rsid w:val="0006406B"/>
    <w:rsid w:val="00064BE7"/>
    <w:rsid w:val="00083C09"/>
    <w:rsid w:val="000B7FBC"/>
    <w:rsid w:val="000F10D7"/>
    <w:rsid w:val="0011780A"/>
    <w:rsid w:val="001218BD"/>
    <w:rsid w:val="001426C4"/>
    <w:rsid w:val="00191B50"/>
    <w:rsid w:val="001B3286"/>
    <w:rsid w:val="001B7188"/>
    <w:rsid w:val="001E253F"/>
    <w:rsid w:val="00213036"/>
    <w:rsid w:val="002152D1"/>
    <w:rsid w:val="0026558D"/>
    <w:rsid w:val="002878B1"/>
    <w:rsid w:val="0029318A"/>
    <w:rsid w:val="002B110E"/>
    <w:rsid w:val="002B3970"/>
    <w:rsid w:val="002D71E2"/>
    <w:rsid w:val="002E7978"/>
    <w:rsid w:val="003163DB"/>
    <w:rsid w:val="00325F4F"/>
    <w:rsid w:val="00350329"/>
    <w:rsid w:val="00352D32"/>
    <w:rsid w:val="00361AA5"/>
    <w:rsid w:val="003A2A88"/>
    <w:rsid w:val="003A42CD"/>
    <w:rsid w:val="003D0090"/>
    <w:rsid w:val="00404F5F"/>
    <w:rsid w:val="00415917"/>
    <w:rsid w:val="00432F96"/>
    <w:rsid w:val="00472174"/>
    <w:rsid w:val="00486909"/>
    <w:rsid w:val="004A0E9A"/>
    <w:rsid w:val="004C2FAE"/>
    <w:rsid w:val="00516017"/>
    <w:rsid w:val="005450E1"/>
    <w:rsid w:val="005C091C"/>
    <w:rsid w:val="005C73C4"/>
    <w:rsid w:val="00600C6A"/>
    <w:rsid w:val="00607C16"/>
    <w:rsid w:val="00622E4B"/>
    <w:rsid w:val="00637E1B"/>
    <w:rsid w:val="00662132"/>
    <w:rsid w:val="00694476"/>
    <w:rsid w:val="006A3E5B"/>
    <w:rsid w:val="00725C35"/>
    <w:rsid w:val="007344EB"/>
    <w:rsid w:val="00755159"/>
    <w:rsid w:val="007A44E2"/>
    <w:rsid w:val="007B1E0C"/>
    <w:rsid w:val="007C1735"/>
    <w:rsid w:val="008133DB"/>
    <w:rsid w:val="00832D50"/>
    <w:rsid w:val="008719AD"/>
    <w:rsid w:val="008D17B7"/>
    <w:rsid w:val="008D3D60"/>
    <w:rsid w:val="008F7F30"/>
    <w:rsid w:val="009231C7"/>
    <w:rsid w:val="00937E14"/>
    <w:rsid w:val="00A32C76"/>
    <w:rsid w:val="00A42B6B"/>
    <w:rsid w:val="00A656E6"/>
    <w:rsid w:val="00AB1ABF"/>
    <w:rsid w:val="00B713AF"/>
    <w:rsid w:val="00B94946"/>
    <w:rsid w:val="00BA6C55"/>
    <w:rsid w:val="00BB6AB1"/>
    <w:rsid w:val="00BF4970"/>
    <w:rsid w:val="00C0772B"/>
    <w:rsid w:val="00C537CC"/>
    <w:rsid w:val="00C540D3"/>
    <w:rsid w:val="00CA1627"/>
    <w:rsid w:val="00D027E1"/>
    <w:rsid w:val="00D35504"/>
    <w:rsid w:val="00D561ED"/>
    <w:rsid w:val="00D63F75"/>
    <w:rsid w:val="00D67918"/>
    <w:rsid w:val="00DA00B2"/>
    <w:rsid w:val="00DF368E"/>
    <w:rsid w:val="00E12D52"/>
    <w:rsid w:val="00E72CE7"/>
    <w:rsid w:val="00E754F2"/>
    <w:rsid w:val="00E92F9A"/>
    <w:rsid w:val="00EA79D1"/>
    <w:rsid w:val="00F54878"/>
    <w:rsid w:val="00F72130"/>
    <w:rsid w:val="00F934EB"/>
    <w:rsid w:val="00FC30B3"/>
    <w:rsid w:val="00FC6C82"/>
    <w:rsid w:val="00FE3A6F"/>
    <w:rsid w:val="00FF1D17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A525"/>
  <w15:chartTrackingRefBased/>
  <w15:docId w15:val="{A9E44977-4828-4B84-9D49-1D64A578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0"/>
    </w:pPr>
    <w:rPr>
      <w:rFonts w:ascii="Trebuchet MS" w:eastAsia="Times New Roman" w:hAnsi="Trebuchet MS" w:cs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1"/>
    </w:pPr>
    <w:rPr>
      <w:rFonts w:ascii="Trebuchet MS" w:eastAsiaTheme="majorEastAsia" w:hAnsi="Trebuchet MS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2"/>
    </w:pPr>
    <w:rPr>
      <w:rFonts w:ascii="Trebuchet MS" w:eastAsiaTheme="majorEastAsia" w:hAnsi="Trebuchet MS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8E"/>
    <w:rPr>
      <w:rFonts w:ascii="Trebuchet MS" w:eastAsia="Times New Roman" w:hAnsi="Trebuchet MS" w:cs="Times New Roman"/>
      <w:b/>
      <w:bCs/>
      <w:kern w:val="36"/>
      <w:sz w:val="36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DF368E"/>
    <w:rPr>
      <w:rFonts w:ascii="Trebuchet MS" w:eastAsiaTheme="majorEastAsia" w:hAnsi="Trebuchet MS" w:cstheme="majorBidi"/>
      <w:b/>
      <w:sz w:val="32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DF368E"/>
    <w:rPr>
      <w:rFonts w:ascii="Trebuchet MS" w:eastAsiaTheme="majorEastAsia" w:hAnsi="Trebuchet MS" w:cstheme="majorBidi"/>
      <w:b/>
      <w:color w:val="000000" w:themeColor="text1"/>
      <w:sz w:val="28"/>
      <w:szCs w:val="24"/>
      <w:lang w:val="uk-UA"/>
    </w:rPr>
  </w:style>
  <w:style w:type="character" w:customStyle="1" w:styleId="apple-converted-space">
    <w:name w:val="apple-converted-space"/>
    <w:basedOn w:val="a0"/>
    <w:rsid w:val="00486909"/>
  </w:style>
  <w:style w:type="paragraph" w:styleId="a3">
    <w:name w:val="List Paragraph"/>
    <w:basedOn w:val="a"/>
    <w:uiPriority w:val="34"/>
    <w:qFormat/>
    <w:rsid w:val="0073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MyNorm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DAC1-7F85-4DD3-A4A5-EA9CDA5E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MyNormal</Template>
  <TotalTime>68</TotalTime>
  <Pages>3</Pages>
  <Words>391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ЕТАП</vt:lpstr>
      <vt:lpstr>    ініціалізації головної форми</vt:lpstr>
      <vt:lpstr>        додавання слайдів до проекту</vt:lpstr>
      <vt:lpstr>        розробка інтерфейсу форми  </vt:lpstr>
      <vt:lpstr>        тестування – перегляд форми </vt:lpstr>
      <vt:lpstr>        додавання кнопок, визначення порядку</vt:lpstr>
      <vt:lpstr>        створення додаткового вікна</vt:lpstr>
      <vt:lpstr>ЕТАП</vt:lpstr>
      <vt:lpstr>    підготовки ресурсів проекту</vt:lpstr>
      <vt:lpstr>        точечні малюнки, розміри,</vt:lpstr>
      <vt:lpstr>        впорядкування номерів слайдів,  </vt:lpstr>
      <vt:lpstr>        іконка проекту, </vt:lpstr>
      <vt:lpstr>        шаблон проекту, </vt:lpstr>
      <vt:lpstr>        головна  форма з кнопками</vt:lpstr>
      <vt:lpstr/>
      <vt:lpstr>ПРОЕКТ</vt:lpstr>
      <vt:lpstr>    «Дніпро – місто новітніх технологій»</vt:lpstr>
      <vt:lpstr>        (створення кнопочної форми)</vt:lpstr>
    </vt:vector>
  </TitlesOfParts>
  <Company>home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А.А. Моренко</cp:lastModifiedBy>
  <cp:revision>3</cp:revision>
  <dcterms:created xsi:type="dcterms:W3CDTF">2018-02-23T07:21:00Z</dcterms:created>
  <dcterms:modified xsi:type="dcterms:W3CDTF">2018-02-23T08:29:00Z</dcterms:modified>
</cp:coreProperties>
</file>